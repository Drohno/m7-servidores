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145E" w:rsidRDefault="00F0145E" w:rsidP="002A6BDE"/>
    <w:p w:rsidR="008C3CB1" w:rsidRDefault="008C3CB1" w:rsidP="002A6BDE">
      <w:pPr>
        <w:pStyle w:val="Heading1"/>
      </w:pPr>
      <w:r>
        <w:t>Missatges en el servidor</w:t>
      </w:r>
    </w:p>
    <w:p w:rsidR="00A37D32" w:rsidRPr="00A37D32" w:rsidRDefault="00A37D32" w:rsidP="002A6BDE"/>
    <w:p w:rsidR="00A37D32" w:rsidRDefault="00A37D32" w:rsidP="002A6BDE">
      <w:r>
        <w:t>Volem fer una aplicació que deixi missatges en un servidor per a que posteriorment puguin ser llegits per els usuaris als quals van dirigits.</w:t>
      </w:r>
    </w:p>
    <w:p w:rsidR="00A37D32" w:rsidRDefault="00A37D32" w:rsidP="002A6BDE"/>
    <w:p w:rsidR="00A37D32" w:rsidRDefault="00A37D32" w:rsidP="002A6BDE">
      <w:r>
        <w:t>Els missatges els guardarem al servidor en diferents carpetes, una per a cada usuari enregistrat.</w:t>
      </w:r>
    </w:p>
    <w:p w:rsidR="00A37D32" w:rsidRDefault="00A37D32" w:rsidP="002A6BDE"/>
    <w:p w:rsidR="00A37D32" w:rsidRDefault="00A37D32" w:rsidP="002A6BDE">
      <w:r>
        <w:t>La estructura de les carpetes que prepararem al servidor serà la següent:</w:t>
      </w:r>
    </w:p>
    <w:p w:rsidR="00A37D32" w:rsidRDefault="00A37D32" w:rsidP="002A6BDE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5984"/>
      </w:tblGrid>
      <w:tr w:rsidR="002A6BDE" w:rsidTr="002A6BDE">
        <w:tc>
          <w:tcPr>
            <w:tcW w:w="2660" w:type="dxa"/>
          </w:tcPr>
          <w:p w:rsidR="002A6BDE" w:rsidRDefault="00852FE2" w:rsidP="002A6BDE"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409700" cy="2305050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9700" cy="2305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84" w:type="dxa"/>
          </w:tcPr>
          <w:p w:rsidR="002A6BDE" w:rsidRDefault="002A6BDE" w:rsidP="002A6BDE"/>
          <w:p w:rsidR="002A6BDE" w:rsidRDefault="002A6BDE" w:rsidP="002A6BDE">
            <w:r>
              <w:t>Dintre de cada directori Received o Sent, hi hauran els documents de text amb els missatges rebuts o enviats. Els noms dels fitxers seguiran la següent nomenclatura:</w:t>
            </w:r>
          </w:p>
          <w:p w:rsidR="002A6BDE" w:rsidRDefault="002A6BDE" w:rsidP="002A6BDE"/>
          <w:p w:rsidR="002A6BDE" w:rsidRDefault="002A6BDE" w:rsidP="002A6BDE">
            <w:r>
              <w:t>AAAA-MM-DD-HH:MM-USUARI.MSG</w:t>
            </w:r>
          </w:p>
          <w:p w:rsidR="002A6BDE" w:rsidRDefault="002A6BDE" w:rsidP="002A6BDE"/>
          <w:p w:rsidR="002A6BDE" w:rsidRDefault="002A6BDE" w:rsidP="002A6BDE">
            <w:r>
              <w:t>On:</w:t>
            </w:r>
          </w:p>
          <w:p w:rsidR="0044434B" w:rsidRDefault="0044434B" w:rsidP="002A6BDE"/>
          <w:p w:rsidR="002A6BDE" w:rsidRDefault="002A6BDE" w:rsidP="002A6BDE">
            <w:r>
              <w:t>AAAA=Any en que es va crear l’arxiu del missatge</w:t>
            </w:r>
          </w:p>
          <w:p w:rsidR="002A6BDE" w:rsidRDefault="002A6BDE" w:rsidP="002A6BDE">
            <w:r>
              <w:t>MM=Mes</w:t>
            </w:r>
          </w:p>
          <w:p w:rsidR="002A6BDE" w:rsidRDefault="002A6BDE" w:rsidP="002A6BDE">
            <w:r>
              <w:t>DD=Dia</w:t>
            </w:r>
          </w:p>
          <w:p w:rsidR="002A6BDE" w:rsidRDefault="002A6BDE" w:rsidP="002A6BDE">
            <w:r>
              <w:t>HH=Hora</w:t>
            </w:r>
          </w:p>
          <w:p w:rsidR="002A6BDE" w:rsidRDefault="0044434B" w:rsidP="002A6BDE">
            <w:r>
              <w:t>MM=Minut</w:t>
            </w:r>
          </w:p>
          <w:p w:rsidR="0044434B" w:rsidRPr="002A6BDE" w:rsidRDefault="0044434B" w:rsidP="002A6BDE">
            <w:r>
              <w:t>USUARI=Usuari al qual va dirigit el missatge (si es troba a la carpeta Sent) o Usuari del qual rebem un missatge (Si es troba a la carpeta Received)</w:t>
            </w:r>
          </w:p>
        </w:tc>
      </w:tr>
    </w:tbl>
    <w:p w:rsidR="00A37D32" w:rsidRDefault="00A37D32" w:rsidP="002A6BDE"/>
    <w:p w:rsidR="0034636B" w:rsidRDefault="0034636B" w:rsidP="0034636B">
      <w:pPr>
        <w:pStyle w:val="Heading1"/>
      </w:pPr>
      <w:r>
        <w:t>Login</w:t>
      </w:r>
    </w:p>
    <w:p w:rsidR="0044434B" w:rsidRDefault="0044434B" w:rsidP="002A6BDE">
      <w:r>
        <w:t>Per a accedir a l’aplicació els usuaris s’hauran d’identificar al sistema mitjançant autenticació bàsica, tal com s’explica als apunts.</w:t>
      </w:r>
    </w:p>
    <w:p w:rsidR="0044434B" w:rsidRDefault="0044434B" w:rsidP="002A6BDE"/>
    <w:p w:rsidR="0044434B" w:rsidRDefault="0044434B" w:rsidP="002A6BDE">
      <w:r>
        <w:t>Si l’autenticació és fallida, surtirà un missatge o una pàgina (segons vulgueu implementar la solució) indicant que l’usuari i/o la contrasenya no són vàlids.</w:t>
      </w:r>
    </w:p>
    <w:p w:rsidR="0044434B" w:rsidRDefault="0044434B" w:rsidP="002A6BDE"/>
    <w:p w:rsidR="0034636B" w:rsidRDefault="0044434B" w:rsidP="002A6BDE">
      <w:r>
        <w:t xml:space="preserve">Si l’autenticació és correcta, </w:t>
      </w:r>
      <w:r w:rsidR="00852FE2">
        <w:t xml:space="preserve">cridarem al servlet </w:t>
      </w:r>
      <w:r w:rsidR="00852FE2" w:rsidRPr="0034636B">
        <w:rPr>
          <w:b/>
        </w:rPr>
        <w:t>MessagesServlet</w:t>
      </w:r>
      <w:r w:rsidR="00852FE2">
        <w:t xml:space="preserve">. </w:t>
      </w:r>
    </w:p>
    <w:p w:rsidR="0034636B" w:rsidRDefault="0034636B" w:rsidP="002A6BDE"/>
    <w:p w:rsidR="0034636B" w:rsidRDefault="0034636B" w:rsidP="0034636B">
      <w:pPr>
        <w:pStyle w:val="Heading1"/>
      </w:pPr>
      <w:r>
        <w:lastRenderedPageBreak/>
        <w:t>MessagesServlet</w:t>
      </w:r>
    </w:p>
    <w:p w:rsidR="0044434B" w:rsidRDefault="00852FE2" w:rsidP="002A6BDE">
      <w:r>
        <w:t>Aquest servlet llegirà el contingut del directori de l’usuari autenticat i</w:t>
      </w:r>
      <w:r w:rsidR="0044434B">
        <w:t xml:space="preserve"> mostrarà una pàgina amb el contingut </w:t>
      </w:r>
      <w:r>
        <w:t>dels missatges rebuts i enviats</w:t>
      </w:r>
      <w:r w:rsidR="0044434B">
        <w:t>. Per exemple, si hem entrat amb l’usuari Miguel, es mostraran els missatges rebuts de Miguel i els missatges enviats de Miguel.</w:t>
      </w:r>
    </w:p>
    <w:p w:rsidR="0044434B" w:rsidRDefault="0044434B" w:rsidP="002A6BDE"/>
    <w:p w:rsidR="0044434B" w:rsidRDefault="0044434B" w:rsidP="002A6BDE">
      <w:r>
        <w:t>Quan mostrem les llistes dels missatges rebuts i dels missatges enviats, afegirem un link al costat per a poder eliminar el missatge. Abans de procedir a la eliminació del missatge, es demanarà confirmació.</w:t>
      </w:r>
    </w:p>
    <w:p w:rsidR="0044434B" w:rsidRDefault="0044434B" w:rsidP="002A6BDE"/>
    <w:p w:rsidR="0044434B" w:rsidRDefault="0044434B" w:rsidP="002A6BDE">
      <w:r>
        <w:t>Un cop confirmada l’eliminació del missatge, procedirem a eliminarl-lo de la estructura de carpetes del servidor i després actualitzarem la pàgina.</w:t>
      </w:r>
    </w:p>
    <w:p w:rsidR="0044434B" w:rsidRDefault="0044434B" w:rsidP="002A6BDE"/>
    <w:p w:rsidR="0034636B" w:rsidRDefault="0044434B" w:rsidP="0044434B">
      <w:r>
        <w:t>A continuació teniu un esquema de les pantalles que s’han descrit fins ara:</w:t>
      </w:r>
    </w:p>
    <w:p w:rsidR="0034636B" w:rsidRDefault="0034636B" w:rsidP="0044434B"/>
    <w:p w:rsidR="0034636B" w:rsidRDefault="00852FE2" w:rsidP="0044434B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>
            <wp:extent cx="6343650" cy="4067175"/>
            <wp:effectExtent l="0" t="0" r="0" b="9525"/>
            <wp:docPr id="26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 Imagen" descr="0 Image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>En aquesta pantalla tam</w:t>
      </w:r>
      <w:r w:rsidR="008C7B9B">
        <w:rPr>
          <w:noProof/>
          <w:lang w:val="es-ES" w:eastAsia="es-ES"/>
        </w:rPr>
        <w:t xml:space="preserve">bé tindrem un botó per a crear nous missatges. Quan creem nous missatges, mostrarem un formulari creat en html que es digui </w:t>
      </w:r>
      <w:r w:rsidR="0034636B" w:rsidRPr="0034636B">
        <w:rPr>
          <w:b/>
          <w:noProof/>
          <w:lang w:val="es-ES" w:eastAsia="es-ES"/>
        </w:rPr>
        <w:t>writeNewMessageForm.html</w:t>
      </w:r>
      <w:r w:rsidR="0034636B">
        <w:rPr>
          <w:noProof/>
          <w:lang w:val="es-ES" w:eastAsia="es-ES"/>
        </w:rPr>
        <w:t>.</w:t>
      </w:r>
    </w:p>
    <w:p w:rsidR="0034636B" w:rsidRDefault="0034636B" w:rsidP="0044434B">
      <w:pPr>
        <w:rPr>
          <w:noProof/>
          <w:lang w:val="es-ES" w:eastAsia="es-ES"/>
        </w:rPr>
      </w:pPr>
    </w:p>
    <w:p w:rsidR="0034636B" w:rsidRDefault="0034636B" w:rsidP="0034636B">
      <w:pPr>
        <w:pStyle w:val="Heading1"/>
        <w:rPr>
          <w:noProof/>
          <w:lang w:val="es-ES" w:eastAsia="es-ES"/>
        </w:rPr>
      </w:pPr>
      <w:r>
        <w:rPr>
          <w:noProof/>
          <w:lang w:val="es-ES" w:eastAsia="es-ES"/>
        </w:rPr>
        <w:lastRenderedPageBreak/>
        <w:t>WriteNewMessageForm.html</w:t>
      </w:r>
    </w:p>
    <w:p w:rsidR="0034636B" w:rsidRDefault="0034636B" w:rsidP="0044434B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Aquesta pàgina mostrarà un input per a entrar el nom de l’usuari al qual va dirigit el missatge i un àrea de text per a escriure el missatge. Si el control d’entrada per a introduir el nom de l’usuari és en forma de llista desplegable amb els usuaris </w:t>
      </w:r>
      <w:r w:rsidR="006A0A67">
        <w:rPr>
          <w:noProof/>
          <w:lang w:val="es-ES" w:eastAsia="es-ES"/>
        </w:rPr>
        <w:t xml:space="preserve">permesos, aquells </w:t>
      </w:r>
      <w:r>
        <w:rPr>
          <w:noProof/>
          <w:lang w:val="es-ES" w:eastAsia="es-ES"/>
        </w:rPr>
        <w:t>als quals es poden enviar missatges, molt millor</w:t>
      </w:r>
    </w:p>
    <w:p w:rsidR="0034636B" w:rsidRDefault="0034636B" w:rsidP="0044434B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Un cop entrades les dades del formulari i es doni al botó d’enviar, cridarem el servlet </w:t>
      </w:r>
      <w:r w:rsidR="006A0A67">
        <w:rPr>
          <w:b/>
          <w:noProof/>
          <w:lang w:val="es-ES" w:eastAsia="es-ES"/>
        </w:rPr>
        <w:t>W</w:t>
      </w:r>
      <w:r w:rsidRPr="006A0A67">
        <w:rPr>
          <w:b/>
          <w:noProof/>
          <w:lang w:val="es-ES" w:eastAsia="es-ES"/>
        </w:rPr>
        <w:t>riteNewMessageServlet</w:t>
      </w:r>
    </w:p>
    <w:p w:rsidR="006A0A67" w:rsidRDefault="006A0A67" w:rsidP="006A0A67">
      <w:pPr>
        <w:pStyle w:val="Heading1"/>
        <w:rPr>
          <w:noProof/>
          <w:lang w:val="es-ES" w:eastAsia="es-ES"/>
        </w:rPr>
      </w:pPr>
      <w:r>
        <w:rPr>
          <w:noProof/>
          <w:lang w:val="es-ES" w:eastAsia="es-ES"/>
        </w:rPr>
        <w:t>W</w:t>
      </w:r>
      <w:r w:rsidRPr="006A0A67">
        <w:rPr>
          <w:noProof/>
          <w:lang w:val="es-ES" w:eastAsia="es-ES"/>
        </w:rPr>
        <w:t>riteNewMessageServlet</w:t>
      </w:r>
    </w:p>
    <w:p w:rsidR="006A0A67" w:rsidRPr="006A0A67" w:rsidRDefault="006A0A67" w:rsidP="006A0A67">
      <w:pPr>
        <w:rPr>
          <w:lang w:val="es-ES" w:eastAsia="es-ES"/>
        </w:rPr>
      </w:pPr>
      <w:r>
        <w:rPr>
          <w:noProof/>
          <w:lang w:val="es-ES" w:eastAsia="es-ES"/>
        </w:rPr>
        <w:t>A</w:t>
      </w:r>
      <w:r>
        <w:rPr>
          <w:noProof/>
          <w:lang w:val="es-ES" w:eastAsia="es-ES"/>
        </w:rPr>
        <w:t>quí validarem que existeixi una carpeta per a l’usuari a qui va dirigit el missatge i que el text no superi els 250 caracters.</w:t>
      </w:r>
      <w:r>
        <w:rPr>
          <w:noProof/>
          <w:lang w:val="es-ES" w:eastAsia="es-ES"/>
        </w:rPr>
        <w:t xml:space="preserve"> Si no és així, mostrarem un missatge o una pantalla d’error i tornarem al formulari </w:t>
      </w:r>
      <w:r w:rsidRPr="006A0A67">
        <w:rPr>
          <w:b/>
          <w:noProof/>
          <w:lang w:val="es-ES" w:eastAsia="es-ES"/>
        </w:rPr>
        <w:t>writeNewMessageForm.html</w:t>
      </w:r>
      <w:r>
        <w:rPr>
          <w:noProof/>
          <w:lang w:val="es-ES" w:eastAsia="es-ES"/>
        </w:rPr>
        <w:t>.</w:t>
      </w:r>
    </w:p>
    <w:p w:rsidR="002613D4" w:rsidRDefault="0034636B" w:rsidP="0044434B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Si la validació és correcta, crearem dos arxius amb el contingut del missatge. El primer arxiu tindrà com a nom AAAA-MM-DD-HH:MM-USUARI_QUE_ENVIA.MSG (i es trobarà a la carpeta Sent de l’usuari que envia el missatge: el que ha entrat al sistema) i el segón tindrà com a nom </w:t>
      </w:r>
      <w:r>
        <w:rPr>
          <w:noProof/>
          <w:lang w:val="es-ES" w:eastAsia="es-ES"/>
        </w:rPr>
        <w:t>AAAA-MM-DD-HH:MM-USUARI</w:t>
      </w:r>
      <w:r>
        <w:rPr>
          <w:noProof/>
          <w:lang w:val="es-ES" w:eastAsia="es-ES"/>
        </w:rPr>
        <w:t>_QUE_REP</w:t>
      </w:r>
      <w:r>
        <w:rPr>
          <w:noProof/>
          <w:lang w:val="es-ES" w:eastAsia="es-ES"/>
        </w:rPr>
        <w:t>.MSG</w:t>
      </w:r>
      <w:r>
        <w:rPr>
          <w:noProof/>
          <w:lang w:val="es-ES" w:eastAsia="es-ES"/>
        </w:rPr>
        <w:t xml:space="preserve"> (i es trobarà a la carpeta Received de l’</w:t>
      </w:r>
      <w:r w:rsidR="002613D4">
        <w:rPr>
          <w:noProof/>
          <w:lang w:val="es-ES" w:eastAsia="es-ES"/>
        </w:rPr>
        <w:t>usuari que el reb.</w:t>
      </w:r>
    </w:p>
    <w:p w:rsidR="002613D4" w:rsidRDefault="002613D4">
      <w:pPr>
        <w:suppressAutoHyphens w:val="0"/>
        <w:jc w:val="left"/>
        <w:rPr>
          <w:noProof/>
          <w:lang w:val="es-ES" w:eastAsia="es-ES"/>
        </w:rPr>
      </w:pPr>
    </w:p>
    <w:p w:rsidR="002613D4" w:rsidRDefault="008C7B9B" w:rsidP="0044434B">
      <w:pPr>
        <w:rPr>
          <w:noProof/>
          <w:lang w:val="es-ES" w:eastAsia="es-ES"/>
        </w:rPr>
      </w:pPr>
      <w:r>
        <w:rPr>
          <w:noProof/>
          <w:lang w:val="es-ES" w:eastAsia="es-ES"/>
        </w:rPr>
        <w:drawing>
          <wp:inline distT="0" distB="0" distL="0" distR="0" wp14:anchorId="1B0DB190" wp14:editId="7761A51F">
            <wp:extent cx="5610225" cy="3960000"/>
            <wp:effectExtent l="0" t="0" r="0" b="2540"/>
            <wp:docPr id="10" name="0 Imagen" descr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 descr="0 Imagen"/>
                    <pic:cNvPicPr/>
                  </pic:nvPicPr>
                  <pic:blipFill rotWithShape="1">
                    <a:blip r:embed="rId10" cstate="print"/>
                    <a:srcRect b="12641"/>
                    <a:stretch/>
                  </pic:blipFill>
                  <pic:spPr bwMode="auto">
                    <a:xfrm>
                      <a:off x="0" y="0"/>
                      <a:ext cx="5612130" cy="396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t xml:space="preserve"> </w:t>
      </w:r>
    </w:p>
    <w:p w:rsidR="002613D4" w:rsidRDefault="002613D4" w:rsidP="002613D4">
      <w:pPr>
        <w:pStyle w:val="Heading1"/>
        <w:rPr>
          <w:noProof/>
          <w:lang w:val="es-ES" w:eastAsia="es-ES"/>
        </w:rPr>
      </w:pPr>
    </w:p>
    <w:p w:rsidR="002613D4" w:rsidRPr="002613D4" w:rsidRDefault="002613D4" w:rsidP="002613D4">
      <w:pPr>
        <w:pStyle w:val="Heading1"/>
        <w:rPr>
          <w:noProof/>
          <w:lang w:val="de-DE" w:eastAsia="es-ES"/>
        </w:rPr>
      </w:pPr>
      <w:r w:rsidRPr="002613D4">
        <w:rPr>
          <w:noProof/>
          <w:lang w:val="de-DE" w:eastAsia="es-ES"/>
        </w:rPr>
        <w:t>GetMessageServlet</w:t>
      </w:r>
    </w:p>
    <w:p w:rsidR="002613D4" w:rsidRDefault="002613D4" w:rsidP="002613D4">
      <w:pPr>
        <w:rPr>
          <w:lang w:val="de-DE" w:eastAsia="es-ES"/>
        </w:rPr>
      </w:pPr>
      <w:r w:rsidRPr="002613D4">
        <w:rPr>
          <w:lang w:val="de-DE" w:eastAsia="es-ES"/>
        </w:rPr>
        <w:t>Es cridarà aquest message des dels enllaços generats</w:t>
      </w:r>
      <w:r>
        <w:rPr>
          <w:lang w:val="de-DE" w:eastAsia="es-ES"/>
        </w:rPr>
        <w:t xml:space="preserve"> des del servlet </w:t>
      </w:r>
      <w:r w:rsidRPr="002613D4">
        <w:rPr>
          <w:b/>
          <w:lang w:val="de-DE" w:eastAsia="es-ES"/>
        </w:rPr>
        <w:t>MessagesServlet</w:t>
      </w:r>
      <w:r>
        <w:rPr>
          <w:lang w:val="de-DE" w:eastAsia="es-ES"/>
        </w:rPr>
        <w:t>.</w:t>
      </w:r>
    </w:p>
    <w:p w:rsidR="002613D4" w:rsidRDefault="002613D4" w:rsidP="002613D4">
      <w:pPr>
        <w:rPr>
          <w:lang w:val="de-DE" w:eastAsia="es-ES"/>
        </w:rPr>
      </w:pPr>
    </w:p>
    <w:p w:rsidR="002613D4" w:rsidRPr="004E2573" w:rsidRDefault="002613D4" w:rsidP="002613D4">
      <w:pPr>
        <w:rPr>
          <w:lang w:val="de-DE" w:eastAsia="es-ES"/>
        </w:rPr>
      </w:pPr>
      <w:r w:rsidRPr="002613D4">
        <w:rPr>
          <w:lang w:val="de-DE" w:eastAsia="es-ES"/>
        </w:rPr>
        <w:t xml:space="preserve">Si l’enllaç clickat es correspón amb un missatge rebut, es passarà al servlet </w:t>
      </w:r>
      <w:r w:rsidRPr="002613D4">
        <w:rPr>
          <w:b/>
          <w:lang w:val="de-DE" w:eastAsia="es-ES"/>
        </w:rPr>
        <w:t>GetMessageServlet</w:t>
      </w:r>
      <w:r w:rsidRPr="002613D4">
        <w:rPr>
          <w:lang w:val="de-DE" w:eastAsia="es-ES"/>
        </w:rPr>
        <w:t xml:space="preserve"> el paràmetre </w:t>
      </w:r>
      <w:r w:rsidR="004E2573" w:rsidRPr="004E2573">
        <w:rPr>
          <w:i/>
          <w:lang w:val="de-DE" w:eastAsia="es-ES"/>
        </w:rPr>
        <w:t>folder=</w:t>
      </w:r>
      <w:r w:rsidRPr="004E2573">
        <w:rPr>
          <w:i/>
          <w:lang w:val="de-DE" w:eastAsia="es-ES"/>
        </w:rPr>
        <w:t>received</w:t>
      </w:r>
      <w:r w:rsidR="004E2573">
        <w:rPr>
          <w:lang w:val="de-DE" w:eastAsia="es-ES"/>
        </w:rPr>
        <w:t>.</w:t>
      </w:r>
      <w:r>
        <w:rPr>
          <w:lang w:val="de-DE" w:eastAsia="es-ES"/>
        </w:rPr>
        <w:t xml:space="preserve"> </w:t>
      </w:r>
      <w:r w:rsidRPr="004E2573">
        <w:rPr>
          <w:lang w:val="de-DE" w:eastAsia="es-ES"/>
        </w:rPr>
        <w:t xml:space="preserve">Això indicarà al servlet que el directori del missatge a visualitzar será el directori </w:t>
      </w:r>
      <w:r w:rsidRPr="004E2573">
        <w:rPr>
          <w:i/>
          <w:lang w:val="de-DE" w:eastAsia="es-ES"/>
        </w:rPr>
        <w:t>Received</w:t>
      </w:r>
    </w:p>
    <w:p w:rsidR="002613D4" w:rsidRPr="004E2573" w:rsidRDefault="002613D4" w:rsidP="002613D4">
      <w:pPr>
        <w:rPr>
          <w:lang w:val="de-DE" w:eastAsia="es-ES"/>
        </w:rPr>
      </w:pPr>
    </w:p>
    <w:p w:rsidR="002613D4" w:rsidRDefault="002613D4" w:rsidP="002613D4">
      <w:pPr>
        <w:rPr>
          <w:lang w:val="es-ES" w:eastAsia="es-ES"/>
        </w:rPr>
      </w:pPr>
      <w:r w:rsidRPr="004E2573">
        <w:rPr>
          <w:lang w:val="es-ES" w:eastAsia="es-ES"/>
        </w:rPr>
        <w:t xml:space="preserve">Si </w:t>
      </w:r>
      <w:proofErr w:type="spellStart"/>
      <w:r w:rsidRPr="004E2573">
        <w:rPr>
          <w:lang w:val="es-ES" w:eastAsia="es-ES"/>
        </w:rPr>
        <w:t>l’enllaç</w:t>
      </w:r>
      <w:proofErr w:type="spellEnd"/>
      <w:r w:rsidRPr="004E2573">
        <w:rPr>
          <w:lang w:val="es-ES" w:eastAsia="es-ES"/>
        </w:rPr>
        <w:t xml:space="preserve"> </w:t>
      </w:r>
      <w:proofErr w:type="spellStart"/>
      <w:r w:rsidRPr="004E2573">
        <w:rPr>
          <w:lang w:val="es-ES" w:eastAsia="es-ES"/>
        </w:rPr>
        <w:t>clickat</w:t>
      </w:r>
      <w:proofErr w:type="spellEnd"/>
      <w:r w:rsidRPr="004E2573">
        <w:rPr>
          <w:lang w:val="es-ES" w:eastAsia="es-ES"/>
        </w:rPr>
        <w:t xml:space="preserve"> es </w:t>
      </w:r>
      <w:proofErr w:type="spellStart"/>
      <w:r w:rsidRPr="004E2573">
        <w:rPr>
          <w:lang w:val="es-ES" w:eastAsia="es-ES"/>
        </w:rPr>
        <w:t>correspón</w:t>
      </w:r>
      <w:proofErr w:type="spellEnd"/>
      <w:r w:rsidRPr="004E2573">
        <w:rPr>
          <w:lang w:val="es-ES" w:eastAsia="es-ES"/>
        </w:rPr>
        <w:t xml:space="preserve"> </w:t>
      </w:r>
      <w:proofErr w:type="spellStart"/>
      <w:r w:rsidRPr="004E2573">
        <w:rPr>
          <w:lang w:val="es-ES" w:eastAsia="es-ES"/>
        </w:rPr>
        <w:t>amb</w:t>
      </w:r>
      <w:proofErr w:type="spellEnd"/>
      <w:r w:rsidRPr="004E2573">
        <w:rPr>
          <w:lang w:val="es-ES" w:eastAsia="es-ES"/>
        </w:rPr>
        <w:t xml:space="preserve"> un </w:t>
      </w:r>
      <w:proofErr w:type="spellStart"/>
      <w:r w:rsidRPr="004E2573">
        <w:rPr>
          <w:lang w:val="es-ES" w:eastAsia="es-ES"/>
        </w:rPr>
        <w:t>missatge</w:t>
      </w:r>
      <w:proofErr w:type="spellEnd"/>
      <w:r w:rsidRPr="004E2573">
        <w:rPr>
          <w:lang w:val="es-ES" w:eastAsia="es-ES"/>
        </w:rPr>
        <w:t xml:space="preserve"> </w:t>
      </w:r>
      <w:proofErr w:type="spellStart"/>
      <w:r w:rsidRPr="004E2573">
        <w:rPr>
          <w:lang w:val="es-ES" w:eastAsia="es-ES"/>
        </w:rPr>
        <w:t>enviat</w:t>
      </w:r>
      <w:proofErr w:type="spellEnd"/>
      <w:r w:rsidRPr="004E2573">
        <w:rPr>
          <w:lang w:val="es-ES" w:eastAsia="es-ES"/>
        </w:rPr>
        <w:t xml:space="preserve">, es </w:t>
      </w:r>
      <w:proofErr w:type="spellStart"/>
      <w:r w:rsidR="004E2573" w:rsidRPr="004E2573">
        <w:rPr>
          <w:lang w:val="es-ES" w:eastAsia="es-ES"/>
        </w:rPr>
        <w:t>cridarà</w:t>
      </w:r>
      <w:proofErr w:type="spellEnd"/>
      <w:r w:rsidR="004E2573" w:rsidRPr="004E2573">
        <w:rPr>
          <w:lang w:val="es-ES" w:eastAsia="es-ES"/>
        </w:rPr>
        <w:t xml:space="preserve"> al </w:t>
      </w:r>
      <w:proofErr w:type="spellStart"/>
      <w:r w:rsidR="004E2573" w:rsidRPr="004E2573">
        <w:rPr>
          <w:lang w:val="es-ES" w:eastAsia="es-ES"/>
        </w:rPr>
        <w:t>servlet</w:t>
      </w:r>
      <w:proofErr w:type="spellEnd"/>
      <w:r w:rsidR="004E2573" w:rsidRPr="004E2573">
        <w:rPr>
          <w:lang w:val="es-ES" w:eastAsia="es-ES"/>
        </w:rPr>
        <w:t xml:space="preserve"> </w:t>
      </w:r>
      <w:proofErr w:type="spellStart"/>
      <w:r w:rsidR="004E2573" w:rsidRPr="004E2573">
        <w:rPr>
          <w:lang w:val="es-ES" w:eastAsia="es-ES"/>
        </w:rPr>
        <w:t>passat</w:t>
      </w:r>
      <w:proofErr w:type="spellEnd"/>
      <w:r w:rsidR="004E2573" w:rsidRPr="004E2573">
        <w:rPr>
          <w:lang w:val="es-ES" w:eastAsia="es-ES"/>
        </w:rPr>
        <w:t xml:space="preserve">-li el </w:t>
      </w:r>
      <w:proofErr w:type="spellStart"/>
      <w:r w:rsidR="004E2573" w:rsidRPr="004E2573">
        <w:rPr>
          <w:lang w:val="es-ES" w:eastAsia="es-ES"/>
        </w:rPr>
        <w:t>paràmetre</w:t>
      </w:r>
      <w:proofErr w:type="spellEnd"/>
      <w:r w:rsidR="004E2573" w:rsidRPr="004E2573">
        <w:rPr>
          <w:lang w:val="es-ES" w:eastAsia="es-ES"/>
        </w:rPr>
        <w:t xml:space="preserve"> </w:t>
      </w:r>
      <w:r w:rsidR="004E2573" w:rsidRPr="004E2573">
        <w:rPr>
          <w:i/>
          <w:lang w:val="es-ES" w:eastAsia="es-ES"/>
        </w:rPr>
        <w:t>folder=</w:t>
      </w:r>
      <w:proofErr w:type="spellStart"/>
      <w:r w:rsidR="004E2573" w:rsidRPr="004E2573">
        <w:rPr>
          <w:i/>
          <w:lang w:val="es-ES" w:eastAsia="es-ES"/>
        </w:rPr>
        <w:t>sent</w:t>
      </w:r>
      <w:proofErr w:type="spellEnd"/>
      <w:r w:rsidR="004E2573">
        <w:rPr>
          <w:lang w:val="es-ES" w:eastAsia="es-ES"/>
        </w:rPr>
        <w:t>.</w:t>
      </w:r>
    </w:p>
    <w:p w:rsidR="004E2573" w:rsidRDefault="004E2573" w:rsidP="002613D4">
      <w:pPr>
        <w:rPr>
          <w:lang w:val="es-ES" w:eastAsia="es-ES"/>
        </w:rPr>
      </w:pPr>
    </w:p>
    <w:p w:rsidR="004E2573" w:rsidRDefault="004E2573" w:rsidP="002613D4">
      <w:pPr>
        <w:rPr>
          <w:lang w:val="es-ES" w:eastAsia="es-ES"/>
        </w:rPr>
      </w:pPr>
      <w:r>
        <w:rPr>
          <w:lang w:val="es-ES" w:eastAsia="es-ES"/>
        </w:rPr>
        <w:t xml:space="preserve">En </w:t>
      </w:r>
      <w:proofErr w:type="spellStart"/>
      <w:r>
        <w:rPr>
          <w:lang w:val="es-ES" w:eastAsia="es-ES"/>
        </w:rPr>
        <w:t>ambdos</w:t>
      </w:r>
      <w:proofErr w:type="spellEnd"/>
      <w:r>
        <w:rPr>
          <w:lang w:val="es-ES" w:eastAsia="es-ES"/>
        </w:rPr>
        <w:t xml:space="preserve"> casos el </w:t>
      </w:r>
      <w:proofErr w:type="spellStart"/>
      <w:r>
        <w:rPr>
          <w:lang w:val="es-ES" w:eastAsia="es-ES"/>
        </w:rPr>
        <w:t>servlet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rebrà</w:t>
      </w:r>
      <w:proofErr w:type="spellEnd"/>
      <w:r>
        <w:rPr>
          <w:lang w:val="es-ES" w:eastAsia="es-ES"/>
        </w:rPr>
        <w:t xml:space="preserve"> el </w:t>
      </w:r>
      <w:proofErr w:type="spellStart"/>
      <w:r>
        <w:rPr>
          <w:lang w:val="es-ES" w:eastAsia="es-ES"/>
        </w:rPr>
        <w:t>paràmetre</w:t>
      </w:r>
      <w:proofErr w:type="spellEnd"/>
      <w:r>
        <w:rPr>
          <w:lang w:val="es-ES" w:eastAsia="es-ES"/>
        </w:rPr>
        <w:t xml:space="preserve"> </w:t>
      </w:r>
      <w:proofErr w:type="spellStart"/>
      <w:r w:rsidRPr="004E2573">
        <w:rPr>
          <w:i/>
          <w:lang w:val="es-ES" w:eastAsia="es-ES"/>
        </w:rPr>
        <w:t>message</w:t>
      </w:r>
      <w:proofErr w:type="spellEnd"/>
      <w:r w:rsidRPr="004E2573">
        <w:rPr>
          <w:i/>
          <w:lang w:val="es-ES" w:eastAsia="es-ES"/>
        </w:rPr>
        <w:t>=AAAA-MM-DD-HH:MM-USUARI</w:t>
      </w:r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corresponent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amb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l’enllaç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clickat</w:t>
      </w:r>
      <w:proofErr w:type="spellEnd"/>
      <w:r>
        <w:rPr>
          <w:lang w:val="es-ES" w:eastAsia="es-ES"/>
        </w:rPr>
        <w:t>.</w:t>
      </w:r>
    </w:p>
    <w:p w:rsidR="004E2573" w:rsidRDefault="004E2573" w:rsidP="002613D4">
      <w:pPr>
        <w:rPr>
          <w:lang w:val="es-ES" w:eastAsia="es-ES"/>
        </w:rPr>
      </w:pPr>
    </w:p>
    <w:p w:rsidR="002613D4" w:rsidRPr="004E2573" w:rsidRDefault="004E2573" w:rsidP="004E2573">
      <w:pPr>
        <w:rPr>
          <w:noProof/>
          <w:lang w:val="es-ES" w:eastAsia="es-ES"/>
        </w:rPr>
      </w:pPr>
      <w:r>
        <w:rPr>
          <w:lang w:val="es-ES" w:eastAsia="es-ES"/>
        </w:rPr>
        <w:t xml:space="preserve">El </w:t>
      </w:r>
      <w:proofErr w:type="spellStart"/>
      <w:r>
        <w:rPr>
          <w:lang w:val="es-ES" w:eastAsia="es-ES"/>
        </w:rPr>
        <w:t>servlet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anirà</w:t>
      </w:r>
      <w:proofErr w:type="spellEnd"/>
      <w:r>
        <w:rPr>
          <w:lang w:val="es-ES" w:eastAsia="es-ES"/>
        </w:rPr>
        <w:t xml:space="preserve"> al </w:t>
      </w:r>
      <w:proofErr w:type="spellStart"/>
      <w:r>
        <w:rPr>
          <w:lang w:val="es-ES" w:eastAsia="es-ES"/>
        </w:rPr>
        <w:t>directori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indicat</w:t>
      </w:r>
      <w:proofErr w:type="spellEnd"/>
      <w:r>
        <w:rPr>
          <w:lang w:val="es-ES" w:eastAsia="es-ES"/>
        </w:rPr>
        <w:t xml:space="preserve"> en el </w:t>
      </w:r>
      <w:proofErr w:type="spellStart"/>
      <w:r>
        <w:rPr>
          <w:lang w:val="es-ES" w:eastAsia="es-ES"/>
        </w:rPr>
        <w:t>paràmetre</w:t>
      </w:r>
      <w:proofErr w:type="spellEnd"/>
      <w:r>
        <w:rPr>
          <w:lang w:val="es-ES" w:eastAsia="es-ES"/>
        </w:rPr>
        <w:t xml:space="preserve"> </w:t>
      </w:r>
      <w:r w:rsidRPr="004E2573">
        <w:rPr>
          <w:i/>
          <w:lang w:val="es-ES" w:eastAsia="es-ES"/>
        </w:rPr>
        <w:t>folder</w:t>
      </w:r>
      <w:r>
        <w:rPr>
          <w:lang w:val="es-ES" w:eastAsia="es-ES"/>
        </w:rPr>
        <w:t xml:space="preserve">, </w:t>
      </w:r>
      <w:proofErr w:type="spellStart"/>
      <w:r>
        <w:rPr>
          <w:lang w:val="es-ES" w:eastAsia="es-ES"/>
        </w:rPr>
        <w:t>llegirà</w:t>
      </w:r>
      <w:proofErr w:type="spellEnd"/>
      <w:r>
        <w:rPr>
          <w:lang w:val="es-ES" w:eastAsia="es-ES"/>
        </w:rPr>
        <w:t xml:space="preserve"> el </w:t>
      </w:r>
      <w:proofErr w:type="spellStart"/>
      <w:r>
        <w:rPr>
          <w:lang w:val="es-ES" w:eastAsia="es-ES"/>
        </w:rPr>
        <w:t>fitxer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indicat</w:t>
      </w:r>
      <w:proofErr w:type="spellEnd"/>
      <w:r>
        <w:rPr>
          <w:lang w:val="es-ES" w:eastAsia="es-ES"/>
        </w:rPr>
        <w:t xml:space="preserve"> al </w:t>
      </w:r>
      <w:proofErr w:type="spellStart"/>
      <w:r>
        <w:rPr>
          <w:lang w:val="es-ES" w:eastAsia="es-ES"/>
        </w:rPr>
        <w:t>paràmetre</w:t>
      </w:r>
      <w:proofErr w:type="spellEnd"/>
      <w:r>
        <w:rPr>
          <w:lang w:val="es-ES" w:eastAsia="es-ES"/>
        </w:rPr>
        <w:t xml:space="preserve"> </w:t>
      </w:r>
      <w:proofErr w:type="spellStart"/>
      <w:r w:rsidRPr="004E2573">
        <w:rPr>
          <w:i/>
          <w:lang w:val="es-ES" w:eastAsia="es-ES"/>
        </w:rPr>
        <w:t>message</w:t>
      </w:r>
      <w:proofErr w:type="spellEnd"/>
      <w:r>
        <w:rPr>
          <w:lang w:val="es-ES" w:eastAsia="es-ES"/>
        </w:rPr>
        <w:t xml:space="preserve"> i </w:t>
      </w:r>
      <w:proofErr w:type="spellStart"/>
      <w:r>
        <w:rPr>
          <w:lang w:val="es-ES" w:eastAsia="es-ES"/>
        </w:rPr>
        <w:t>mostrarà</w:t>
      </w:r>
      <w:proofErr w:type="spellEnd"/>
      <w:r>
        <w:rPr>
          <w:lang w:val="es-ES" w:eastAsia="es-ES"/>
        </w:rPr>
        <w:t xml:space="preserve"> el </w:t>
      </w:r>
      <w:proofErr w:type="spellStart"/>
      <w:r>
        <w:rPr>
          <w:lang w:val="es-ES" w:eastAsia="es-ES"/>
        </w:rPr>
        <w:t>seu</w:t>
      </w:r>
      <w:proofErr w:type="spellEnd"/>
      <w:r>
        <w:rPr>
          <w:lang w:val="es-ES" w:eastAsia="es-ES"/>
        </w:rPr>
        <w:t xml:space="preserve"> </w:t>
      </w:r>
      <w:proofErr w:type="spellStart"/>
      <w:r>
        <w:rPr>
          <w:lang w:val="es-ES" w:eastAsia="es-ES"/>
        </w:rPr>
        <w:t>contingut</w:t>
      </w:r>
      <w:proofErr w:type="spellEnd"/>
      <w:r>
        <w:rPr>
          <w:lang w:val="es-ES" w:eastAsia="es-ES"/>
        </w:rPr>
        <w:t xml:space="preserve"> per la pantalla.</w:t>
      </w:r>
    </w:p>
    <w:p w:rsidR="00D177CB" w:rsidRDefault="009C4CB5" w:rsidP="004E2573">
      <w:r>
        <w:rPr>
          <w:noProof/>
          <w:lang w:val="es-ES" w:eastAsia="es-ES"/>
        </w:rPr>
        <w:drawing>
          <wp:inline distT="0" distB="0" distL="0" distR="0" wp14:anchorId="0D755270" wp14:editId="68E84483">
            <wp:extent cx="5400040" cy="3888105"/>
            <wp:effectExtent l="0" t="0" r="0" b="0"/>
            <wp:docPr id="3" name="0 Imagen" descr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77CB" w:rsidSect="00F0145E">
      <w:headerReference w:type="default" r:id="rId12"/>
      <w:headerReference w:type="first" r:id="rId13"/>
      <w:pgSz w:w="11906" w:h="16838"/>
      <w:pgMar w:top="1417" w:right="1701" w:bottom="1417" w:left="1701" w:header="708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B8C" w:rsidRDefault="00AD7B8C" w:rsidP="002A6BDE">
      <w:r>
        <w:separator/>
      </w:r>
    </w:p>
  </w:endnote>
  <w:endnote w:type="continuationSeparator" w:id="0">
    <w:p w:rsidR="00AD7B8C" w:rsidRDefault="00AD7B8C" w:rsidP="002A6B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B8C" w:rsidRDefault="00AD7B8C" w:rsidP="002A6BDE">
      <w:r>
        <w:separator/>
      </w:r>
    </w:p>
  </w:footnote>
  <w:footnote w:type="continuationSeparator" w:id="0">
    <w:p w:rsidR="00AD7B8C" w:rsidRDefault="00AD7B8C" w:rsidP="002A6B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1F37" w:rsidRDefault="00852FE2" w:rsidP="002A6BDE">
    <w:pPr>
      <w:pStyle w:val="Header"/>
    </w:pPr>
    <w:r>
      <w:rPr>
        <w:noProof/>
        <w:lang w:val="es-ES" w:eastAsia="es-ES"/>
      </w:rPr>
      <w:drawing>
        <wp:anchor distT="0" distB="0" distL="0" distR="0" simplePos="0" relativeHeight="251657216" behindDoc="0" locked="0" layoutInCell="1" allowOverlap="1">
          <wp:simplePos x="0" y="0"/>
          <wp:positionH relativeFrom="column">
            <wp:posOffset>4704715</wp:posOffset>
          </wp:positionH>
          <wp:positionV relativeFrom="paragraph">
            <wp:posOffset>-77470</wp:posOffset>
          </wp:positionV>
          <wp:extent cx="1047750" cy="340360"/>
          <wp:effectExtent l="0" t="0" r="0" b="2540"/>
          <wp:wrapSquare wrapText="largest"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403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935" distR="90170" simplePos="0" relativeHeight="251656192" behindDoc="0" locked="0" layoutInCell="1" allowOverlap="1">
          <wp:simplePos x="0" y="0"/>
          <wp:positionH relativeFrom="page">
            <wp:posOffset>742950</wp:posOffset>
          </wp:positionH>
          <wp:positionV relativeFrom="page">
            <wp:posOffset>419100</wp:posOffset>
          </wp:positionV>
          <wp:extent cx="255270" cy="293370"/>
          <wp:effectExtent l="0" t="0" r="0" b="0"/>
          <wp:wrapSquare wrapText="right"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" cy="293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D1F37">
      <w:t>Generalitat de Catalunya</w:t>
    </w:r>
  </w:p>
  <w:p w:rsidR="009D1F37" w:rsidRDefault="009D1F37" w:rsidP="002A6BDE">
    <w:pPr>
      <w:pStyle w:val="Header"/>
    </w:pPr>
    <w:r>
      <w:t>Departament d’Ensenyament</w:t>
    </w:r>
  </w:p>
  <w:p w:rsidR="00F0145E" w:rsidRPr="00F0145E" w:rsidRDefault="009D1F37" w:rsidP="002A6BDE">
    <w:pPr>
      <w:pStyle w:val="Header"/>
    </w:pPr>
    <w:r>
      <w:t>Institut Marianao</w:t>
    </w:r>
  </w:p>
  <w:p w:rsidR="00F0145E" w:rsidRDefault="00F0145E" w:rsidP="0044434B">
    <w:pPr>
      <w:pStyle w:val="Caption"/>
      <w:tabs>
        <w:tab w:val="right" w:pos="8505"/>
      </w:tabs>
    </w:pPr>
    <w:r>
      <w:tab/>
      <w:t>Nom:_____________________</w:t>
    </w:r>
  </w:p>
  <w:p w:rsidR="009D1F37" w:rsidRDefault="00F0145E" w:rsidP="0044434B">
    <w:pPr>
      <w:pStyle w:val="Caption"/>
      <w:tabs>
        <w:tab w:val="right" w:pos="8505"/>
      </w:tabs>
    </w:pPr>
    <w:r>
      <w:t>UF</w:t>
    </w:r>
    <w:r w:rsidR="008C3CB1">
      <w:t>1</w:t>
    </w:r>
    <w:r>
      <w:t>.</w:t>
    </w:r>
    <w:r w:rsidR="008C3CB1">
      <w:t xml:space="preserve"> Pt1</w:t>
    </w:r>
    <w:r>
      <w:tab/>
      <w:t>Cognoms:______________________</w:t>
    </w:r>
  </w:p>
  <w:p w:rsidR="0044434B" w:rsidRDefault="0044434B" w:rsidP="002A6BDE">
    <w:pPr>
      <w:pStyle w:val="Caption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145E" w:rsidRDefault="00852FE2" w:rsidP="002A6BDE">
    <w:pPr>
      <w:pStyle w:val="Header"/>
    </w:pPr>
    <w:r>
      <w:rPr>
        <w:noProof/>
        <w:lang w:val="es-ES" w:eastAsia="es-ES"/>
      </w:rPr>
      <w:drawing>
        <wp:anchor distT="0" distB="0" distL="0" distR="0" simplePos="0" relativeHeight="251659264" behindDoc="0" locked="0" layoutInCell="1" allowOverlap="1">
          <wp:simplePos x="0" y="0"/>
          <wp:positionH relativeFrom="column">
            <wp:posOffset>4704715</wp:posOffset>
          </wp:positionH>
          <wp:positionV relativeFrom="paragraph">
            <wp:posOffset>-77470</wp:posOffset>
          </wp:positionV>
          <wp:extent cx="1047750" cy="340360"/>
          <wp:effectExtent l="0" t="0" r="0" b="2540"/>
          <wp:wrapSquare wrapText="largest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7750" cy="34036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935" distR="90170" simplePos="0" relativeHeight="251658240" behindDoc="0" locked="0" layoutInCell="1" allowOverlap="1">
          <wp:simplePos x="0" y="0"/>
          <wp:positionH relativeFrom="page">
            <wp:posOffset>742950</wp:posOffset>
          </wp:positionH>
          <wp:positionV relativeFrom="page">
            <wp:posOffset>419100</wp:posOffset>
          </wp:positionV>
          <wp:extent cx="255270" cy="293370"/>
          <wp:effectExtent l="0" t="0" r="0" b="0"/>
          <wp:wrapSquare wrapText="right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5270" cy="29337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0145E">
      <w:t>Generalitat de Catalunya</w:t>
    </w:r>
  </w:p>
  <w:p w:rsidR="00F0145E" w:rsidRDefault="00F0145E" w:rsidP="002A6BDE">
    <w:pPr>
      <w:pStyle w:val="Header"/>
    </w:pPr>
    <w:r>
      <w:t>Departament d’Ensenyament</w:t>
    </w:r>
  </w:p>
  <w:p w:rsidR="00F0145E" w:rsidRPr="00F0145E" w:rsidRDefault="00F0145E" w:rsidP="002A6BDE">
    <w:pPr>
      <w:pStyle w:val="Header"/>
    </w:pPr>
    <w:r>
      <w:t>Institut Marianao</w:t>
    </w:r>
  </w:p>
  <w:p w:rsidR="00F0145E" w:rsidRDefault="00F0145E" w:rsidP="0044434B">
    <w:pPr>
      <w:pStyle w:val="Caption"/>
      <w:tabs>
        <w:tab w:val="right" w:pos="8505"/>
      </w:tabs>
    </w:pPr>
    <w:r>
      <w:tab/>
      <w:t>Nom:_____________________</w:t>
    </w:r>
  </w:p>
  <w:p w:rsidR="00F0145E" w:rsidRDefault="00F0145E" w:rsidP="0044434B">
    <w:pPr>
      <w:pStyle w:val="Caption"/>
      <w:tabs>
        <w:tab w:val="right" w:pos="8505"/>
      </w:tabs>
    </w:pPr>
    <w:r>
      <w:t>UF</w:t>
    </w:r>
    <w:r w:rsidR="008C3CB1">
      <w:t>1. Pt1</w:t>
    </w:r>
    <w:r>
      <w:tab/>
      <w:t>Cognoms:______________________</w:t>
    </w:r>
  </w:p>
  <w:p w:rsidR="00F0145E" w:rsidRDefault="00F0145E" w:rsidP="0044434B">
    <w:pPr>
      <w:pStyle w:val="Caption"/>
      <w:tabs>
        <w:tab w:val="right" w:pos="8505"/>
      </w:tabs>
    </w:pPr>
    <w:r>
      <w:tab/>
      <w:t>Data</w:t>
    </w:r>
    <w:r w:rsidR="00D94C11">
      <w:t xml:space="preserve"> i hora:___________________</w:t>
    </w:r>
  </w:p>
  <w:p w:rsidR="00F0145E" w:rsidRDefault="00F0145E" w:rsidP="002A6BD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583322"/>
    <w:multiLevelType w:val="hybridMultilevel"/>
    <w:tmpl w:val="7196F590"/>
    <w:lvl w:ilvl="0" w:tplc="20A47E8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CB1"/>
    <w:rsid w:val="00075DBA"/>
    <w:rsid w:val="000F0E06"/>
    <w:rsid w:val="002012A7"/>
    <w:rsid w:val="002613D4"/>
    <w:rsid w:val="002A6BDE"/>
    <w:rsid w:val="0034636B"/>
    <w:rsid w:val="0044434B"/>
    <w:rsid w:val="004761C6"/>
    <w:rsid w:val="004E2573"/>
    <w:rsid w:val="00604B5C"/>
    <w:rsid w:val="006A0A67"/>
    <w:rsid w:val="00733701"/>
    <w:rsid w:val="0077176E"/>
    <w:rsid w:val="00852FE2"/>
    <w:rsid w:val="008C3CB1"/>
    <w:rsid w:val="008C7B9B"/>
    <w:rsid w:val="00946132"/>
    <w:rsid w:val="00957BE3"/>
    <w:rsid w:val="009C4CB5"/>
    <w:rsid w:val="009D1F37"/>
    <w:rsid w:val="00A37D32"/>
    <w:rsid w:val="00AD7B8C"/>
    <w:rsid w:val="00CE6695"/>
    <w:rsid w:val="00D177CB"/>
    <w:rsid w:val="00D94C11"/>
    <w:rsid w:val="00DA371D"/>
    <w:rsid w:val="00EC1450"/>
    <w:rsid w:val="00F0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DE"/>
    <w:pPr>
      <w:suppressAutoHyphens/>
      <w:jc w:val="both"/>
    </w:pPr>
    <w:rPr>
      <w:sz w:val="24"/>
      <w:szCs w:val="24"/>
      <w:lang w:val="ca-E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4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Car2">
    <w:name w:val=" Car Car2"/>
    <w:rPr>
      <w:sz w:val="24"/>
      <w:szCs w:val="24"/>
      <w:lang w:val="ca-ES"/>
    </w:rPr>
  </w:style>
  <w:style w:type="character" w:customStyle="1" w:styleId="CarCar1">
    <w:name w:val=" Car Car1"/>
    <w:rPr>
      <w:sz w:val="24"/>
      <w:szCs w:val="24"/>
      <w:lang w:val="ca-ES"/>
    </w:rPr>
  </w:style>
  <w:style w:type="character" w:customStyle="1" w:styleId="CarCar">
    <w:name w:val=" Car Car"/>
    <w:rPr>
      <w:rFonts w:ascii="Tahoma" w:hAnsi="Tahoma" w:cs="Tahoma"/>
      <w:sz w:val="16"/>
      <w:szCs w:val="16"/>
      <w:lang w:val="ca-E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rsid w:val="00EC145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450"/>
    <w:pPr>
      <w:ind w:left="708"/>
    </w:pPr>
  </w:style>
  <w:style w:type="character" w:customStyle="1" w:styleId="Heading1Char">
    <w:name w:val="Heading 1 Char"/>
    <w:link w:val="Heading1"/>
    <w:uiPriority w:val="9"/>
    <w:rsid w:val="00EC1450"/>
    <w:rPr>
      <w:rFonts w:ascii="Cambria" w:hAnsi="Cambria"/>
      <w:b/>
      <w:bCs/>
      <w:kern w:val="32"/>
      <w:sz w:val="32"/>
      <w:szCs w:val="32"/>
      <w:lang w:val="ca-ES" w:eastAsia="zh-CN"/>
    </w:rPr>
  </w:style>
  <w:style w:type="table" w:styleId="TableGrid">
    <w:name w:val="Table Grid"/>
    <w:basedOn w:val="TableNormal"/>
    <w:uiPriority w:val="39"/>
    <w:rsid w:val="002A6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0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BDE"/>
    <w:pPr>
      <w:suppressAutoHyphens/>
      <w:jc w:val="both"/>
    </w:pPr>
    <w:rPr>
      <w:sz w:val="24"/>
      <w:szCs w:val="24"/>
      <w:lang w:val="ca-E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450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entedeprrafopredeter1">
    <w:name w:val="Fuente de párrafo predeter.1"/>
  </w:style>
  <w:style w:type="character" w:customStyle="1" w:styleId="CarCar2">
    <w:name w:val=" Car Car2"/>
    <w:rPr>
      <w:sz w:val="24"/>
      <w:szCs w:val="24"/>
      <w:lang w:val="ca-ES"/>
    </w:rPr>
  </w:style>
  <w:style w:type="character" w:customStyle="1" w:styleId="CarCar1">
    <w:name w:val=" Car Car1"/>
    <w:rPr>
      <w:sz w:val="24"/>
      <w:szCs w:val="24"/>
      <w:lang w:val="ca-ES"/>
    </w:rPr>
  </w:style>
  <w:style w:type="character" w:customStyle="1" w:styleId="CarCar">
    <w:name w:val=" Car Car"/>
    <w:rPr>
      <w:rFonts w:ascii="Tahoma" w:hAnsi="Tahoma" w:cs="Tahoma"/>
      <w:sz w:val="16"/>
      <w:szCs w:val="16"/>
      <w:lang w:val="ca-E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rsid w:val="00EC1450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1450"/>
    <w:pPr>
      <w:ind w:left="708"/>
    </w:pPr>
  </w:style>
  <w:style w:type="character" w:customStyle="1" w:styleId="Heading1Char">
    <w:name w:val="Heading 1 Char"/>
    <w:link w:val="Heading1"/>
    <w:uiPriority w:val="9"/>
    <w:rsid w:val="00EC1450"/>
    <w:rPr>
      <w:rFonts w:ascii="Cambria" w:hAnsi="Cambria"/>
      <w:b/>
      <w:bCs/>
      <w:kern w:val="32"/>
      <w:sz w:val="32"/>
      <w:szCs w:val="32"/>
      <w:lang w:val="ca-ES" w:eastAsia="zh-CN"/>
    </w:rPr>
  </w:style>
  <w:style w:type="table" w:styleId="TableGrid">
    <w:name w:val="Table Grid"/>
    <w:basedOn w:val="TableNormal"/>
    <w:uiPriority w:val="39"/>
    <w:rsid w:val="002A6B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rianao\Document%20en%20blanc%20amb%20logo%20per%20exercicis%20i%20prov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Document en blanc amb logo per exercicis i proves.dot</Template>
  <TotalTime>97</TotalTime>
  <Pages>4</Pages>
  <Words>592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Toni Moreno</dc:creator>
  <cp:lastModifiedBy>Toni Moreno</cp:lastModifiedBy>
  <cp:revision>3</cp:revision>
  <cp:lastPrinted>1601-01-01T00:00:00Z</cp:lastPrinted>
  <dcterms:created xsi:type="dcterms:W3CDTF">2017-11-13T10:03:00Z</dcterms:created>
  <dcterms:modified xsi:type="dcterms:W3CDTF">2017-11-13T11:41:00Z</dcterms:modified>
</cp:coreProperties>
</file>